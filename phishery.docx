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33" w:rsidRDefault="004A2FC0">
      <w:proofErr w:type="spellStart"/>
      <w:r>
        <w:t>Plese</w:t>
      </w:r>
      <w:proofErr w:type="spellEnd"/>
      <w:r>
        <w:t xml:space="preserve"> enter username password, thank.</w:t>
      </w:r>
      <w:bookmarkStart w:id="0" w:name="_GoBack"/>
      <w:bookmarkEnd w:id="0"/>
    </w:p>
    <w:sectPr w:rsidR="0002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C0"/>
    <w:rsid w:val="00027A33"/>
    <w:rsid w:val="003B7BA9"/>
    <w:rsid w:val="004A2FC0"/>
    <w:rsid w:val="009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057C"/>
  <w15:chartTrackingRefBased/>
  <w15:docId w15:val="{392D5897-1547-4CA4-B457-9CB00E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164.154.120.19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Penning, Nicholas</dc:creator>
  <cp:keywords/>
  <dc:description/>
  <cp:lastModifiedBy>Penning, Nicholas</cp:lastModifiedBy>
  <cp:revision>1</cp:revision>
  <dcterms:created xsi:type="dcterms:W3CDTF">2018-07-31T13:56:00Z</dcterms:created>
  <dcterms:modified xsi:type="dcterms:W3CDTF">2018-07-31T13:57:00Z</dcterms:modified>
</cp:coreProperties>
</file>